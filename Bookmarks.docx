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3260"/>
        <w:gridCol w:w="2694"/>
      </w:tblGrid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https://www.bsi.bund.de/DE/Themen/ITGrundschutz/ITGrundschutzKataloge/In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halt/_content/g/g05/g05183.html</w:t>
            </w:r>
          </w:p>
        </w:tc>
        <w:tc>
          <w:tcPr>
            <w:tcW w:w="3260" w:type="dxa"/>
          </w:tcPr>
          <w:p w:rsidR="006B2366" w:rsidRPr="00BA143D" w:rsidRDefault="006B2366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BSI IT-</w:t>
            </w:r>
            <w:proofErr w:type="spellStart"/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Grundschutz</w:t>
            </w:r>
            <w:proofErr w:type="spellEnd"/>
          </w:p>
        </w:tc>
        <w:tc>
          <w:tcPr>
            <w:tcW w:w="2694" w:type="dxa"/>
          </w:tcPr>
          <w:p w:rsidR="006B2366" w:rsidRPr="001703DC" w:rsidRDefault="006B2366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http://www.fim.uni-passau.de/fileadmin/files/lehrstuhl/meer/p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ublications/pdf/Jensen2009a.pdf</w:t>
            </w:r>
          </w:p>
        </w:tc>
        <w:tc>
          <w:tcPr>
            <w:tcW w:w="3260" w:type="dxa"/>
          </w:tcPr>
          <w:p w:rsidR="006B2366" w:rsidRPr="00BA143D" w:rsidRDefault="006B2366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A Survey of Attacks on Web Services</w:t>
            </w:r>
          </w:p>
        </w:tc>
        <w:tc>
          <w:tcPr>
            <w:tcW w:w="2694" w:type="dxa"/>
          </w:tcPr>
          <w:p w:rsidR="006B2366" w:rsidRPr="001703DC" w:rsidRDefault="006B2366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Angriffe</w:t>
            </w:r>
            <w:proofErr w:type="spellEnd"/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https://media.blackhat.com/eu-13/briefings/Osipov/bh-eu-13-XML-data-osipov-w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p.pdf</w:t>
            </w:r>
          </w:p>
        </w:tc>
        <w:tc>
          <w:tcPr>
            <w:tcW w:w="3260" w:type="dxa"/>
          </w:tcPr>
          <w:p w:rsidR="006B2366" w:rsidRPr="00BA143D" w:rsidRDefault="006B2366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</w:rPr>
              <w:t>XML DATA RETRIEVAL</w:t>
            </w:r>
          </w:p>
        </w:tc>
        <w:tc>
          <w:tcPr>
            <w:tcW w:w="2694" w:type="dxa"/>
          </w:tcPr>
          <w:p w:rsidR="006B2366" w:rsidRPr="001703DC" w:rsidRDefault="006B2366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Angriffe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xxe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http://resources.infosecins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titute.com/xml-vulnerabilities/</w:t>
            </w:r>
          </w:p>
        </w:tc>
        <w:tc>
          <w:tcPr>
            <w:tcW w:w="3260" w:type="dxa"/>
          </w:tcPr>
          <w:p w:rsidR="006B2366" w:rsidRPr="00BA143D" w:rsidRDefault="00C601F2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XML-Vulnerabilities</w:t>
            </w:r>
          </w:p>
        </w:tc>
        <w:tc>
          <w:tcPr>
            <w:tcW w:w="2694" w:type="dxa"/>
          </w:tcPr>
          <w:p w:rsidR="006B2366" w:rsidRPr="001703DC" w:rsidRDefault="00C601F2" w:rsidP="00BA1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Angriffsstatistik und einfache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erklärungen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 angriffe</w:t>
            </w: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</w:rPr>
            </w:pPr>
            <w:r w:rsidRPr="001703DC">
              <w:rPr>
                <w:rFonts w:asciiTheme="majorHAnsi" w:hAnsiTheme="majorHAnsi"/>
                <w:szCs w:val="24"/>
              </w:rPr>
              <w:t>https://www.hacking-l</w:t>
            </w:r>
            <w:r w:rsidR="00BA143D" w:rsidRPr="001703DC">
              <w:rPr>
                <w:rFonts w:asciiTheme="majorHAnsi" w:hAnsiTheme="majorHAnsi"/>
                <w:szCs w:val="24"/>
              </w:rPr>
              <w:t>ab.com/Remote_Sec_Lab/caselist/</w:t>
            </w:r>
          </w:p>
        </w:tc>
        <w:tc>
          <w:tcPr>
            <w:tcW w:w="3260" w:type="dxa"/>
          </w:tcPr>
          <w:p w:rsidR="006B2366" w:rsidRPr="00BA143D" w:rsidRDefault="00C601F2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Hacking Lab</w:t>
            </w:r>
          </w:p>
        </w:tc>
        <w:tc>
          <w:tcPr>
            <w:tcW w:w="2694" w:type="dxa"/>
          </w:tcPr>
          <w:p w:rsidR="006B2366" w:rsidRPr="001703DC" w:rsidRDefault="00C601F2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Angriffe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probieren</w:t>
            </w:r>
            <w:proofErr w:type="spellEnd"/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http://projects.webappsec.org/w/page/13247004/XML%20Injection</w:t>
            </w:r>
          </w:p>
        </w:tc>
        <w:tc>
          <w:tcPr>
            <w:tcW w:w="3260" w:type="dxa"/>
          </w:tcPr>
          <w:p w:rsidR="006B2366" w:rsidRPr="00BA143D" w:rsidRDefault="00C601F2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XML-Injection</w:t>
            </w:r>
          </w:p>
        </w:tc>
        <w:tc>
          <w:tcPr>
            <w:tcW w:w="2694" w:type="dxa"/>
          </w:tcPr>
          <w:p w:rsidR="006B2366" w:rsidRPr="001703DC" w:rsidRDefault="00C601F2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Xml injection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beispiel</w:t>
            </w:r>
            <w:proofErr w:type="spellEnd"/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https://msdn.microsoft.c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om/en-us/magazine/ee335713.aspx</w:t>
            </w:r>
          </w:p>
        </w:tc>
        <w:tc>
          <w:tcPr>
            <w:tcW w:w="3260" w:type="dxa"/>
          </w:tcPr>
          <w:p w:rsidR="006B2366" w:rsidRPr="00BA143D" w:rsidRDefault="00C601F2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Security Briefs- XML Dos attacks and Defenses</w:t>
            </w:r>
          </w:p>
        </w:tc>
        <w:tc>
          <w:tcPr>
            <w:tcW w:w="2694" w:type="dxa"/>
          </w:tcPr>
          <w:p w:rsidR="006B2366" w:rsidRPr="001703DC" w:rsidRDefault="00C601F2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XML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Boomb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, External entity attacks, Defending against xml bombs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mit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Beispielen</w:t>
            </w:r>
            <w:proofErr w:type="spellEnd"/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s://www.w3.org/TR/xmldsig-core/</w:t>
            </w:r>
          </w:p>
        </w:tc>
        <w:tc>
          <w:tcPr>
            <w:tcW w:w="3260" w:type="dxa"/>
          </w:tcPr>
          <w:p w:rsidR="006B2366" w:rsidRPr="00BA143D" w:rsidRDefault="00C601F2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XML Signature Syntax and Processing w3c</w:t>
            </w:r>
          </w:p>
        </w:tc>
        <w:tc>
          <w:tcPr>
            <w:tcW w:w="2694" w:type="dxa"/>
          </w:tcPr>
          <w:p w:rsidR="006B2366" w:rsidRPr="001703DC" w:rsidRDefault="00C601F2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XML Signature</w:t>
            </w: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https://www.owasp.org/images/5/5a/07A_Breaking_XML_Signature_and_En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cryption_-_Juraj_Somorovsky.pdf</w:t>
            </w:r>
          </w:p>
        </w:tc>
        <w:tc>
          <w:tcPr>
            <w:tcW w:w="3260" w:type="dxa"/>
          </w:tcPr>
          <w:p w:rsidR="006B2366" w:rsidRPr="00BA143D" w:rsidRDefault="00C601F2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How to break xml signature and xml encryption</w:t>
            </w:r>
          </w:p>
        </w:tc>
        <w:tc>
          <w:tcPr>
            <w:tcW w:w="2694" w:type="dxa"/>
          </w:tcPr>
          <w:p w:rsidR="006B2366" w:rsidRPr="001703DC" w:rsidRDefault="00C601F2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Powerpoint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für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xml signature</w:t>
            </w: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http://dl.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acm.org/citation.cfm?id=1060845</w:t>
            </w:r>
          </w:p>
        </w:tc>
        <w:tc>
          <w:tcPr>
            <w:tcW w:w="3260" w:type="dxa"/>
          </w:tcPr>
          <w:p w:rsidR="006B2366" w:rsidRPr="00BA143D" w:rsidRDefault="00C601F2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An adaptive, fast and safe xml parser based on byte sequences Memorization</w:t>
            </w:r>
          </w:p>
        </w:tc>
        <w:tc>
          <w:tcPr>
            <w:tcW w:w="2694" w:type="dxa"/>
          </w:tcPr>
          <w:p w:rsidR="006B2366" w:rsidRPr="001703DC" w:rsidRDefault="00C601F2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Eventuell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hilfreich</w:t>
            </w:r>
            <w:proofErr w:type="spellEnd"/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http://www.sersc.org/journals/IJCA/vol7_no1/35.pdf</w:t>
            </w:r>
          </w:p>
        </w:tc>
        <w:tc>
          <w:tcPr>
            <w:tcW w:w="3260" w:type="dxa"/>
          </w:tcPr>
          <w:p w:rsidR="006B2366" w:rsidRPr="00BA143D" w:rsidRDefault="00C601F2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A study on detection techniques of xml rewriting attacks in web services</w:t>
            </w:r>
          </w:p>
        </w:tc>
        <w:tc>
          <w:tcPr>
            <w:tcW w:w="2694" w:type="dxa"/>
          </w:tcPr>
          <w:p w:rsidR="006B2366" w:rsidRPr="001703DC" w:rsidRDefault="00C601F2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XML Rewriting</w:t>
            </w: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http://www.ag-nbi.de/leh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re/06/V_XML/Folien/5_SAXDOM.pdf</w:t>
            </w:r>
          </w:p>
        </w:tc>
        <w:tc>
          <w:tcPr>
            <w:tcW w:w="3260" w:type="dxa"/>
          </w:tcPr>
          <w:p w:rsidR="00C601F2" w:rsidRPr="00BA143D" w:rsidRDefault="00C601F2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XML Parser</w:t>
            </w:r>
          </w:p>
          <w:p w:rsidR="006B2366" w:rsidRPr="00BA143D" w:rsidRDefault="006B2366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2366" w:rsidRPr="001703DC" w:rsidRDefault="00C601F2" w:rsidP="00BA1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XML Parser vor und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nachteile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beispiele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 SAX DOM</w:t>
            </w:r>
          </w:p>
        </w:tc>
      </w:tr>
      <w:tr w:rsidR="006B2366" w:rsidRPr="001703DC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3260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94" w:type="dxa"/>
          </w:tcPr>
          <w:p w:rsidR="006B2366" w:rsidRPr="001703DC" w:rsidRDefault="006B2366" w:rsidP="00BA1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</w:rPr>
            </w:pPr>
            <w:r w:rsidRPr="001703DC">
              <w:rPr>
                <w:rFonts w:asciiTheme="majorHAnsi" w:hAnsiTheme="majorHAnsi"/>
                <w:szCs w:val="24"/>
              </w:rPr>
              <w:t>http://www.oio.de/</w:t>
            </w:r>
            <w:r w:rsidR="00BA143D" w:rsidRPr="001703DC">
              <w:rPr>
                <w:rFonts w:asciiTheme="majorHAnsi" w:hAnsiTheme="majorHAnsi"/>
                <w:szCs w:val="24"/>
              </w:rPr>
              <w:t>public/xml/xslt-prozessoren.htm</w:t>
            </w:r>
          </w:p>
        </w:tc>
        <w:tc>
          <w:tcPr>
            <w:tcW w:w="3260" w:type="dxa"/>
          </w:tcPr>
          <w:p w:rsidR="000F24B1" w:rsidRPr="000F24B1" w:rsidRDefault="000F24B1" w:rsidP="00BA143D">
            <w:pPr>
              <w:shd w:val="clear" w:color="auto" w:fill="FFFFFF"/>
              <w:outlineLvl w:val="0"/>
              <w:rPr>
                <w:rFonts w:asciiTheme="majorHAnsi" w:eastAsia="Times New Roman" w:hAnsiTheme="majorHAnsi" w:cs="Times New Roman"/>
                <w:bCs/>
                <w:color w:val="000000"/>
                <w:kern w:val="36"/>
                <w:sz w:val="24"/>
                <w:szCs w:val="24"/>
                <w:lang w:eastAsia="de-DE"/>
              </w:rPr>
            </w:pPr>
            <w:r w:rsidRPr="000F24B1">
              <w:rPr>
                <w:rFonts w:asciiTheme="majorHAnsi" w:eastAsia="Times New Roman" w:hAnsiTheme="majorHAnsi" w:cs="Times New Roman"/>
                <w:bCs/>
                <w:color w:val="000000"/>
                <w:kern w:val="36"/>
                <w:sz w:val="24"/>
                <w:szCs w:val="24"/>
                <w:lang w:eastAsia="de-DE"/>
              </w:rPr>
              <w:t>XSLT Prozessoren im Überblick</w:t>
            </w:r>
          </w:p>
          <w:p w:rsidR="006B2366" w:rsidRPr="00BA143D" w:rsidRDefault="006B2366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2366" w:rsidRPr="001703DC" w:rsidRDefault="000F24B1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Beispiele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für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xslt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prozessoren</w:t>
            </w:r>
            <w:proofErr w:type="spellEnd"/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http://www.midrangemagaz</w:t>
            </w:r>
            <w:bookmarkStart w:id="0" w:name="_GoBack"/>
            <w:bookmarkEnd w:id="0"/>
            <w:r w:rsidRPr="001703DC">
              <w:rPr>
                <w:rFonts w:asciiTheme="majorHAnsi" w:hAnsiTheme="majorHAnsi"/>
                <w:szCs w:val="24"/>
                <w:lang w:val="en-US"/>
              </w:rPr>
              <w:t>in.de/mm/artikel.html?id=6166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&amp;SID=mnetplav</w:t>
            </w:r>
          </w:p>
        </w:tc>
        <w:tc>
          <w:tcPr>
            <w:tcW w:w="3260" w:type="dxa"/>
          </w:tcPr>
          <w:p w:rsidR="006B2366" w:rsidRPr="00BA143D" w:rsidRDefault="000F24B1" w:rsidP="00BA143D">
            <w:pPr>
              <w:rPr>
                <w:rFonts w:asciiTheme="majorHAnsi" w:hAnsiTheme="majorHAnsi"/>
                <w:sz w:val="24"/>
                <w:szCs w:val="24"/>
              </w:rPr>
            </w:pPr>
            <w:r w:rsidRPr="00BA143D">
              <w:rPr>
                <w:rFonts w:asciiTheme="majorHAnsi" w:hAnsiTheme="majorHAnsi"/>
                <w:sz w:val="24"/>
                <w:szCs w:val="24"/>
              </w:rPr>
              <w:t>XML Sicherheit</w:t>
            </w:r>
          </w:p>
        </w:tc>
        <w:tc>
          <w:tcPr>
            <w:tcW w:w="2694" w:type="dxa"/>
          </w:tcPr>
          <w:p w:rsidR="006B2366" w:rsidRPr="001703DC" w:rsidRDefault="000F24B1" w:rsidP="00BA1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XML Sicherheitsstandards</w:t>
            </w: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</w:rPr>
            </w:pPr>
            <w:r w:rsidRPr="001703DC">
              <w:rPr>
                <w:rFonts w:asciiTheme="majorHAnsi" w:hAnsiTheme="majorHAnsi"/>
                <w:szCs w:val="24"/>
              </w:rPr>
              <w:t>https://www.javacodegeeks.com/2013/05/parsing-xml-using-dom-sax-an</w:t>
            </w:r>
            <w:r w:rsidR="00BA143D" w:rsidRPr="001703DC">
              <w:rPr>
                <w:rFonts w:asciiTheme="majorHAnsi" w:hAnsiTheme="majorHAnsi"/>
                <w:szCs w:val="24"/>
              </w:rPr>
              <w:t>d-stax-parser-in-java.html</w:t>
            </w:r>
          </w:p>
        </w:tc>
        <w:tc>
          <w:tcPr>
            <w:tcW w:w="3260" w:type="dxa"/>
          </w:tcPr>
          <w:p w:rsidR="000F24B1" w:rsidRPr="00BA143D" w:rsidRDefault="000F24B1" w:rsidP="00BA143D">
            <w:pPr>
              <w:pStyle w:val="berschrift1"/>
              <w:shd w:val="clear" w:color="auto" w:fill="FFFFFF"/>
              <w:spacing w:before="0" w:beforeAutospacing="0" w:after="0" w:afterAutospacing="0"/>
              <w:rPr>
                <w:rFonts w:asciiTheme="majorHAnsi" w:hAnsiTheme="majorHAnsi" w:cs="Arial"/>
                <w:b w:val="0"/>
                <w:bCs w:val="0"/>
                <w:color w:val="333333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 w:cs="Arial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lang w:val="en-US"/>
              </w:rPr>
              <w:t xml:space="preserve">Parsing XML using DOM, SAX and </w:t>
            </w:r>
            <w:proofErr w:type="spellStart"/>
            <w:r w:rsidRPr="00BA143D">
              <w:rPr>
                <w:rFonts w:asciiTheme="majorHAnsi" w:hAnsiTheme="majorHAnsi" w:cs="Arial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lang w:val="en-US"/>
              </w:rPr>
              <w:t>StAX</w:t>
            </w:r>
            <w:proofErr w:type="spellEnd"/>
            <w:r w:rsidRPr="00BA143D">
              <w:rPr>
                <w:rFonts w:asciiTheme="majorHAnsi" w:hAnsiTheme="majorHAnsi" w:cs="Arial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lang w:val="en-US"/>
              </w:rPr>
              <w:t xml:space="preserve"> Parser in Java</w:t>
            </w:r>
          </w:p>
          <w:p w:rsidR="006B2366" w:rsidRPr="00BA143D" w:rsidRDefault="006B2366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2366" w:rsidRPr="001703DC" w:rsidRDefault="000F24B1" w:rsidP="00BA1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Wie funktionieren die Parser in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java</w:t>
            </w:r>
            <w:proofErr w:type="spellEnd"/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</w:rPr>
            </w:pPr>
            <w:r w:rsidRPr="001703DC">
              <w:rPr>
                <w:rFonts w:asciiTheme="majorHAnsi" w:hAnsiTheme="majorHAnsi"/>
                <w:szCs w:val="24"/>
              </w:rPr>
              <w:t>https://doc</w:t>
            </w:r>
            <w:r w:rsidR="00BA143D" w:rsidRPr="001703DC">
              <w:rPr>
                <w:rFonts w:asciiTheme="majorHAnsi" w:hAnsiTheme="majorHAnsi"/>
                <w:szCs w:val="24"/>
              </w:rPr>
              <w:t>s.python.org/2/library/xml.html</w:t>
            </w:r>
          </w:p>
        </w:tc>
        <w:tc>
          <w:tcPr>
            <w:tcW w:w="3260" w:type="dxa"/>
          </w:tcPr>
          <w:p w:rsidR="006B2366" w:rsidRPr="00BA143D" w:rsidRDefault="000F24B1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XML Vulnerabilities</w:t>
            </w:r>
          </w:p>
        </w:tc>
        <w:tc>
          <w:tcPr>
            <w:tcW w:w="2694" w:type="dxa"/>
          </w:tcPr>
          <w:p w:rsidR="006B2366" w:rsidRPr="001703DC" w:rsidRDefault="000F24B1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Statistik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python</w:t>
            </w: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lastRenderedPageBreak/>
              <w:t>https://www.vsecurity.com//download/publi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cations/XMLDTDEntityAttacks.pdf</w:t>
            </w:r>
          </w:p>
        </w:tc>
        <w:tc>
          <w:tcPr>
            <w:tcW w:w="3260" w:type="dxa"/>
          </w:tcPr>
          <w:p w:rsidR="006B2366" w:rsidRPr="00BA143D" w:rsidRDefault="000F24B1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XML Schema, DTD, and Entity Attacks</w:t>
            </w:r>
          </w:p>
        </w:tc>
        <w:tc>
          <w:tcPr>
            <w:tcW w:w="2694" w:type="dxa"/>
          </w:tcPr>
          <w:p w:rsidR="006B2366" w:rsidRPr="001703DC" w:rsidRDefault="000F24B1" w:rsidP="00BA1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Dos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attack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,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entity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attacks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,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evtl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xinclude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 und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dtd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, mit verschiedenen Sprachen</w:t>
            </w: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</w:rPr>
            </w:pPr>
            <w:r w:rsidRPr="001703DC">
              <w:rPr>
                <w:rFonts w:asciiTheme="majorHAnsi" w:hAnsiTheme="majorHAnsi"/>
                <w:szCs w:val="24"/>
              </w:rPr>
              <w:t>https://www.nds.rub.de/media/nds/veroeffentlichungen/2016/07/22/woot16-sok_xml_parser_vulnerabilities.pdf</w:t>
            </w:r>
          </w:p>
        </w:tc>
        <w:tc>
          <w:tcPr>
            <w:tcW w:w="3260" w:type="dxa"/>
          </w:tcPr>
          <w:p w:rsidR="006B2366" w:rsidRPr="00BA143D" w:rsidRDefault="000F24B1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BA143D">
              <w:rPr>
                <w:rFonts w:asciiTheme="majorHAnsi" w:hAnsiTheme="majorHAnsi"/>
                <w:sz w:val="24"/>
                <w:szCs w:val="24"/>
              </w:rPr>
              <w:t>SoK</w:t>
            </w:r>
            <w:proofErr w:type="spellEnd"/>
            <w:r w:rsidRPr="00BA143D">
              <w:rPr>
                <w:rFonts w:asciiTheme="majorHAnsi" w:hAnsiTheme="majorHAnsi"/>
                <w:sz w:val="24"/>
                <w:szCs w:val="24"/>
              </w:rPr>
              <w:t xml:space="preserve">: XML Parser </w:t>
            </w:r>
            <w:proofErr w:type="spellStart"/>
            <w:r w:rsidRPr="00BA143D">
              <w:rPr>
                <w:rFonts w:asciiTheme="majorHAnsi" w:hAnsiTheme="majorHAnsi"/>
                <w:sz w:val="24"/>
                <w:szCs w:val="24"/>
              </w:rPr>
              <w:t>Vulnerabilities</w:t>
            </w:r>
            <w:proofErr w:type="spellEnd"/>
          </w:p>
        </w:tc>
        <w:tc>
          <w:tcPr>
            <w:tcW w:w="2694" w:type="dxa"/>
          </w:tcPr>
          <w:p w:rsidR="006B2366" w:rsidRPr="001703DC" w:rsidRDefault="000F24B1" w:rsidP="00BA1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Code Beispiele,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statistiken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 alle angriffe</w:t>
            </w: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0F24B1" w:rsidP="00BA143D">
            <w:pPr>
              <w:rPr>
                <w:rFonts w:asciiTheme="majorHAnsi" w:hAnsiTheme="majorHAnsi"/>
                <w:szCs w:val="24"/>
              </w:rPr>
            </w:pPr>
            <w:r w:rsidRPr="001703DC">
              <w:rPr>
                <w:rFonts w:asciiTheme="majorHAnsi" w:hAnsiTheme="majorHAnsi"/>
                <w:szCs w:val="24"/>
              </w:rPr>
              <w:t>http://web-in-security.blogspot.de/</w:t>
            </w:r>
          </w:p>
        </w:tc>
        <w:tc>
          <w:tcPr>
            <w:tcW w:w="3260" w:type="dxa"/>
          </w:tcPr>
          <w:p w:rsidR="000F24B1" w:rsidRPr="001703DC" w:rsidRDefault="000F24B1" w:rsidP="00BA143D">
            <w:pPr>
              <w:pStyle w:val="berschrift3"/>
              <w:shd w:val="clear" w:color="auto" w:fill="FFFFFF"/>
              <w:spacing w:before="0"/>
              <w:rPr>
                <w:color w:val="auto"/>
              </w:rPr>
            </w:pPr>
            <w:r w:rsidRPr="001703DC">
              <w:rPr>
                <w:bCs/>
                <w:color w:val="auto"/>
              </w:rPr>
              <w:t xml:space="preserve">Hacking </w:t>
            </w:r>
            <w:proofErr w:type="spellStart"/>
            <w:r w:rsidRPr="001703DC">
              <w:rPr>
                <w:bCs/>
                <w:color w:val="auto"/>
              </w:rPr>
              <w:t>PayPal's</w:t>
            </w:r>
            <w:proofErr w:type="spellEnd"/>
            <w:r w:rsidRPr="001703DC">
              <w:rPr>
                <w:bCs/>
                <w:color w:val="auto"/>
              </w:rPr>
              <w:t xml:space="preserve"> Express </w:t>
            </w:r>
            <w:proofErr w:type="spellStart"/>
            <w:r w:rsidRPr="001703DC">
              <w:rPr>
                <w:bCs/>
                <w:color w:val="auto"/>
              </w:rPr>
              <w:t>Checkout</w:t>
            </w:r>
            <w:proofErr w:type="spellEnd"/>
          </w:p>
          <w:p w:rsidR="006B2366" w:rsidRPr="00BA143D" w:rsidRDefault="006B2366" w:rsidP="00BA143D">
            <w:pPr>
              <w:ind w:firstLine="708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2366" w:rsidRPr="001703DC" w:rsidRDefault="000F24B1" w:rsidP="00BA1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Xml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parser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evaluationen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testmethoden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STatistik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 xml:space="preserve"> komplett auf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</w:rPr>
              <w:t>git</w:t>
            </w:r>
            <w:proofErr w:type="spellEnd"/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</w:rPr>
            </w:pPr>
            <w:r w:rsidRPr="001703DC">
              <w:rPr>
                <w:rFonts w:asciiTheme="majorHAnsi" w:hAnsiTheme="majorHAnsi"/>
                <w:szCs w:val="24"/>
              </w:rPr>
              <w:t>http://de.slideshare.net/cseij/attacks-on-web-ser</w:t>
            </w:r>
            <w:r w:rsidR="00BA143D" w:rsidRPr="001703DC">
              <w:rPr>
                <w:rFonts w:asciiTheme="majorHAnsi" w:hAnsiTheme="majorHAnsi"/>
                <w:szCs w:val="24"/>
              </w:rPr>
              <w:t>vices-need-to-secure-xml-on-web</w:t>
            </w:r>
          </w:p>
        </w:tc>
        <w:tc>
          <w:tcPr>
            <w:tcW w:w="3260" w:type="dxa"/>
          </w:tcPr>
          <w:p w:rsidR="006B2366" w:rsidRPr="00BA143D" w:rsidRDefault="000F24B1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Attacks on web services need to secure xml on web</w:t>
            </w:r>
          </w:p>
        </w:tc>
        <w:tc>
          <w:tcPr>
            <w:tcW w:w="2694" w:type="dxa"/>
          </w:tcPr>
          <w:p w:rsidR="006B2366" w:rsidRPr="001703DC" w:rsidRDefault="000F24B1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Attacken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beschreibungen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viele</w:t>
            </w:r>
            <w:proofErr w:type="spellEnd"/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http://www.jeckle.de/vorles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ung/xml/script.html</w:t>
            </w:r>
          </w:p>
        </w:tc>
        <w:tc>
          <w:tcPr>
            <w:tcW w:w="3260" w:type="dxa"/>
          </w:tcPr>
          <w:p w:rsidR="006B2366" w:rsidRPr="00BA143D" w:rsidRDefault="000F24B1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XML </w:t>
            </w:r>
            <w:proofErr w:type="spellStart"/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Vorlesung</w:t>
            </w:r>
            <w:proofErr w:type="spellEnd"/>
          </w:p>
        </w:tc>
        <w:tc>
          <w:tcPr>
            <w:tcW w:w="2694" w:type="dxa"/>
          </w:tcPr>
          <w:p w:rsidR="006B2366" w:rsidRPr="001703DC" w:rsidRDefault="000F24B1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Evtl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für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web services</w:t>
            </w: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http://www.csnc.ch/misc/files/publications/2010_w-jax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_xml_theory_and_attacks_XXE.pdf</w:t>
            </w:r>
          </w:p>
        </w:tc>
        <w:tc>
          <w:tcPr>
            <w:tcW w:w="3260" w:type="dxa"/>
          </w:tcPr>
          <w:p w:rsidR="006B2366" w:rsidRPr="00BA143D" w:rsidRDefault="000F24B1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XML External Entity Attacks (XXE)</w:t>
            </w:r>
          </w:p>
        </w:tc>
        <w:tc>
          <w:tcPr>
            <w:tcW w:w="2694" w:type="dxa"/>
          </w:tcPr>
          <w:p w:rsidR="006B2366" w:rsidRPr="001703DC" w:rsidRDefault="000F24B1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XXE Attack power point</w:t>
            </w: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http://resources.in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fosecinstitute.com/xxe-attacks/</w:t>
            </w:r>
          </w:p>
        </w:tc>
        <w:tc>
          <w:tcPr>
            <w:tcW w:w="3260" w:type="dxa"/>
          </w:tcPr>
          <w:p w:rsidR="006B2366" w:rsidRPr="00BA143D" w:rsidRDefault="000F24B1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XXE Attacks</w:t>
            </w:r>
          </w:p>
        </w:tc>
        <w:tc>
          <w:tcPr>
            <w:tcW w:w="2694" w:type="dxa"/>
          </w:tcPr>
          <w:p w:rsidR="006B2366" w:rsidRPr="001703DC" w:rsidRDefault="000F24B1" w:rsidP="00BA143D">
            <w:pPr>
              <w:tabs>
                <w:tab w:val="left" w:pos="945"/>
              </w:tabs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XXE Attacks </w:t>
            </w:r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ps://www.exploit-db.com/browse/</w:t>
            </w:r>
          </w:p>
        </w:tc>
        <w:tc>
          <w:tcPr>
            <w:tcW w:w="3260" w:type="dxa"/>
          </w:tcPr>
          <w:p w:rsidR="006B2366" w:rsidRPr="00BA143D" w:rsidRDefault="000F24B1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Attacken</w:t>
            </w:r>
            <w:proofErr w:type="spellEnd"/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beispiele</w:t>
            </w:r>
            <w:proofErr w:type="spellEnd"/>
          </w:p>
        </w:tc>
        <w:tc>
          <w:tcPr>
            <w:tcW w:w="2694" w:type="dxa"/>
          </w:tcPr>
          <w:p w:rsidR="006B2366" w:rsidRPr="001703DC" w:rsidRDefault="000F24B1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Wahrscheinlich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nicht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hilfreich</w:t>
            </w:r>
            <w:proofErr w:type="spellEnd"/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https://web.nvd.nist.gov/view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/vuln/statistics</w:t>
            </w:r>
          </w:p>
        </w:tc>
        <w:tc>
          <w:tcPr>
            <w:tcW w:w="3260" w:type="dxa"/>
          </w:tcPr>
          <w:p w:rsidR="000F24B1" w:rsidRPr="00BA143D" w:rsidRDefault="000F24B1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National vulnerability database</w:t>
            </w:r>
          </w:p>
          <w:p w:rsidR="006B2366" w:rsidRPr="00BA143D" w:rsidRDefault="006B2366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2366" w:rsidRPr="001703DC" w:rsidRDefault="000F24B1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Eventuell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für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statistiken</w:t>
            </w:r>
            <w:proofErr w:type="spellEnd"/>
          </w:p>
        </w:tc>
      </w:tr>
      <w:tr w:rsidR="006B2366" w:rsidRPr="00BA143D" w:rsidTr="001703DC">
        <w:tc>
          <w:tcPr>
            <w:tcW w:w="3397" w:type="dxa"/>
          </w:tcPr>
          <w:p w:rsidR="006B2366" w:rsidRPr="001703DC" w:rsidRDefault="006B2366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https://www.edgescan.com/assets/docs/reports/2015-edge</w:t>
            </w:r>
            <w:r w:rsidR="00BA143D" w:rsidRPr="001703DC">
              <w:rPr>
                <w:rFonts w:asciiTheme="majorHAnsi" w:hAnsiTheme="majorHAnsi"/>
                <w:szCs w:val="24"/>
                <w:lang w:val="en-US"/>
              </w:rPr>
              <w:t>scan-Stats-Report-(2015)-v5.pdf</w:t>
            </w:r>
          </w:p>
        </w:tc>
        <w:tc>
          <w:tcPr>
            <w:tcW w:w="3260" w:type="dxa"/>
          </w:tcPr>
          <w:p w:rsidR="006B2366" w:rsidRPr="00BA143D" w:rsidRDefault="000F24B1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</w:rPr>
              <w:t xml:space="preserve">2015 </w:t>
            </w:r>
            <w:proofErr w:type="spellStart"/>
            <w:r w:rsidRPr="00BA143D">
              <w:rPr>
                <w:rFonts w:asciiTheme="majorHAnsi" w:hAnsiTheme="majorHAnsi"/>
                <w:sz w:val="24"/>
                <w:szCs w:val="24"/>
              </w:rPr>
              <w:t>Vulnerability</w:t>
            </w:r>
            <w:proofErr w:type="spellEnd"/>
            <w:r w:rsidRPr="00BA143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A143D">
              <w:rPr>
                <w:rFonts w:asciiTheme="majorHAnsi" w:hAnsiTheme="majorHAnsi"/>
                <w:sz w:val="24"/>
                <w:szCs w:val="24"/>
              </w:rPr>
              <w:t>Statistics</w:t>
            </w:r>
            <w:proofErr w:type="spellEnd"/>
            <w:r w:rsidRPr="00BA143D">
              <w:rPr>
                <w:rFonts w:asciiTheme="majorHAnsi" w:hAnsiTheme="majorHAnsi"/>
                <w:sz w:val="24"/>
                <w:szCs w:val="24"/>
              </w:rPr>
              <w:t xml:space="preserve"> Report</w:t>
            </w:r>
          </w:p>
        </w:tc>
        <w:tc>
          <w:tcPr>
            <w:tcW w:w="2694" w:type="dxa"/>
          </w:tcPr>
          <w:p w:rsidR="006B2366" w:rsidRPr="001703DC" w:rsidRDefault="000F24B1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Eventuell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zahlen</w:t>
            </w:r>
            <w:proofErr w:type="spellEnd"/>
          </w:p>
        </w:tc>
      </w:tr>
      <w:tr w:rsidR="00BA143D" w:rsidRPr="00BA143D" w:rsidTr="001703DC">
        <w:tc>
          <w:tcPr>
            <w:tcW w:w="3397" w:type="dxa"/>
          </w:tcPr>
          <w:p w:rsidR="00BA143D" w:rsidRPr="001703DC" w:rsidRDefault="00BA143D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https://info.whitehatsec.com/rs/whitehatsecuri</w:t>
            </w:r>
            <w:r w:rsidRPr="001703DC">
              <w:rPr>
                <w:rFonts w:asciiTheme="majorHAnsi" w:hAnsiTheme="majorHAnsi"/>
                <w:szCs w:val="24"/>
                <w:lang w:val="en-US"/>
              </w:rPr>
              <w:t>ty/images/2015-Stats-Report.pdf</w:t>
            </w:r>
          </w:p>
        </w:tc>
        <w:tc>
          <w:tcPr>
            <w:tcW w:w="3260" w:type="dxa"/>
          </w:tcPr>
          <w:p w:rsidR="00BA143D" w:rsidRPr="00BA143D" w:rsidRDefault="00BA143D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</w:rPr>
              <w:t xml:space="preserve">Website Security </w:t>
            </w:r>
            <w:proofErr w:type="spellStart"/>
            <w:r w:rsidRPr="00BA143D">
              <w:rPr>
                <w:rFonts w:asciiTheme="majorHAnsi" w:hAnsiTheme="majorHAnsi"/>
                <w:sz w:val="24"/>
                <w:szCs w:val="24"/>
              </w:rPr>
              <w:t>Statistics</w:t>
            </w:r>
            <w:proofErr w:type="spellEnd"/>
            <w:r w:rsidRPr="00BA143D">
              <w:rPr>
                <w:rFonts w:asciiTheme="majorHAnsi" w:hAnsiTheme="majorHAnsi"/>
                <w:sz w:val="24"/>
                <w:szCs w:val="24"/>
              </w:rPr>
              <w:t xml:space="preserve"> Report 2015</w:t>
            </w:r>
          </w:p>
        </w:tc>
        <w:tc>
          <w:tcPr>
            <w:tcW w:w="2694" w:type="dxa"/>
          </w:tcPr>
          <w:p w:rsidR="00BA143D" w:rsidRPr="001703DC" w:rsidRDefault="00BA143D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Eventuell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zahlen</w:t>
            </w:r>
            <w:proofErr w:type="spellEnd"/>
          </w:p>
        </w:tc>
      </w:tr>
      <w:tr w:rsidR="00BA143D" w:rsidRPr="00BA143D" w:rsidTr="001703DC">
        <w:tc>
          <w:tcPr>
            <w:tcW w:w="3397" w:type="dxa"/>
          </w:tcPr>
          <w:p w:rsidR="00BA143D" w:rsidRPr="001703DC" w:rsidRDefault="00BA143D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https://www.symantec.com/security-center/threat-</w:t>
            </w:r>
            <w:r w:rsidRPr="001703DC">
              <w:rPr>
                <w:rFonts w:asciiTheme="majorHAnsi" w:hAnsiTheme="majorHAnsi"/>
                <w:szCs w:val="24"/>
                <w:lang w:val="en-US"/>
              </w:rPr>
              <w:t>report</w:t>
            </w:r>
          </w:p>
        </w:tc>
        <w:tc>
          <w:tcPr>
            <w:tcW w:w="3260" w:type="dxa"/>
          </w:tcPr>
          <w:p w:rsidR="00BA143D" w:rsidRPr="00BA143D" w:rsidRDefault="00BA143D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2016 Internet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Sexutity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thread report</w:t>
            </w:r>
          </w:p>
        </w:tc>
        <w:tc>
          <w:tcPr>
            <w:tcW w:w="2694" w:type="dxa"/>
          </w:tcPr>
          <w:p w:rsidR="00BA143D" w:rsidRPr="001703DC" w:rsidRDefault="00BA143D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Eventuell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zahlen</w:t>
            </w:r>
            <w:proofErr w:type="spellEnd"/>
          </w:p>
        </w:tc>
      </w:tr>
      <w:tr w:rsidR="00BA143D" w:rsidRPr="00BA143D" w:rsidTr="001703DC">
        <w:tc>
          <w:tcPr>
            <w:tcW w:w="3397" w:type="dxa"/>
          </w:tcPr>
          <w:p w:rsidR="00BA143D" w:rsidRPr="001703DC" w:rsidRDefault="00BA143D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http://nds.rub.de/media/nds/arbeiten/20</w:t>
            </w:r>
            <w:r w:rsidRPr="001703DC">
              <w:rPr>
                <w:rFonts w:asciiTheme="majorHAnsi" w:hAnsiTheme="majorHAnsi"/>
                <w:szCs w:val="24"/>
                <w:lang w:val="en-US"/>
              </w:rPr>
              <w:t>15/11/04/spaeth-dtd_attacks.pdf</w:t>
            </w:r>
          </w:p>
        </w:tc>
        <w:tc>
          <w:tcPr>
            <w:tcW w:w="3260" w:type="dxa"/>
          </w:tcPr>
          <w:p w:rsidR="00BA143D" w:rsidRPr="00BA143D" w:rsidRDefault="00BA143D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Security Implications of DTD Attacks Against a Wide Range of XML Parsers</w:t>
            </w:r>
          </w:p>
        </w:tc>
        <w:tc>
          <w:tcPr>
            <w:tcW w:w="2694" w:type="dxa"/>
          </w:tcPr>
          <w:p w:rsidR="00BA143D" w:rsidRPr="001703DC" w:rsidRDefault="00BA143D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MAsterthesis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Statistiken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Thoreben</w:t>
            </w:r>
            <w:proofErr w:type="spellEnd"/>
          </w:p>
        </w:tc>
      </w:tr>
      <w:tr w:rsidR="00BA143D" w:rsidRPr="00BA143D" w:rsidTr="001703DC">
        <w:tc>
          <w:tcPr>
            <w:tcW w:w="3397" w:type="dxa"/>
          </w:tcPr>
          <w:p w:rsidR="00BA143D" w:rsidRPr="001703DC" w:rsidRDefault="00BA143D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http://goessner.net/download/learn/mwt/ws2005/p</w:t>
            </w:r>
            <w:r w:rsidRPr="001703DC">
              <w:rPr>
                <w:rFonts w:asciiTheme="majorHAnsi" w:hAnsiTheme="majorHAnsi"/>
                <w:szCs w:val="24"/>
                <w:lang w:val="en-US"/>
              </w:rPr>
              <w:t>resentations/XmlValidierung.pdf</w:t>
            </w:r>
          </w:p>
        </w:tc>
        <w:tc>
          <w:tcPr>
            <w:tcW w:w="3260" w:type="dxa"/>
          </w:tcPr>
          <w:p w:rsidR="00BA143D" w:rsidRPr="00BA143D" w:rsidRDefault="00BA143D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sz w:val="24"/>
                <w:szCs w:val="24"/>
              </w:rPr>
              <w:t>Validierung von XML – Dokumenten</w:t>
            </w:r>
          </w:p>
          <w:p w:rsidR="00BA143D" w:rsidRPr="00BA143D" w:rsidRDefault="00BA143D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BA143D" w:rsidRPr="001703DC" w:rsidRDefault="00BA143D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Validierung</w:t>
            </w:r>
            <w:proofErr w:type="spellEnd"/>
          </w:p>
        </w:tc>
      </w:tr>
      <w:tr w:rsidR="00BA143D" w:rsidRPr="00BA143D" w:rsidTr="001703DC">
        <w:tc>
          <w:tcPr>
            <w:tcW w:w="3397" w:type="dxa"/>
          </w:tcPr>
          <w:p w:rsidR="00BA143D" w:rsidRPr="001703DC" w:rsidRDefault="00BA143D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</w:t>
            </w:r>
            <w:r w:rsidRPr="001703DC">
              <w:rPr>
                <w:rFonts w:asciiTheme="majorHAnsi" w:hAnsiTheme="majorHAnsi"/>
                <w:szCs w:val="24"/>
                <w:lang w:val="en-US"/>
              </w:rPr>
              <w:t>ttps://gradeview.io/user/points</w:t>
            </w:r>
          </w:p>
        </w:tc>
        <w:tc>
          <w:tcPr>
            <w:tcW w:w="3260" w:type="dxa"/>
          </w:tcPr>
          <w:p w:rsidR="00BA143D" w:rsidRPr="00BA143D" w:rsidRDefault="00BA143D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BA143D" w:rsidRPr="001703DC" w:rsidRDefault="00BA143D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Papers</w:t>
            </w:r>
          </w:p>
        </w:tc>
      </w:tr>
      <w:tr w:rsidR="00BA143D" w:rsidRPr="00BA143D" w:rsidTr="001703DC">
        <w:tc>
          <w:tcPr>
            <w:tcW w:w="3397" w:type="dxa"/>
          </w:tcPr>
          <w:p w:rsidR="00BA143D" w:rsidRPr="001703DC" w:rsidRDefault="00BA143D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https://www.researchgate.net/publication/4297098_SOA_and_Web_Services_New_Technologies_New_St</w:t>
            </w:r>
            <w:r w:rsidRPr="001703DC">
              <w:rPr>
                <w:rFonts w:asciiTheme="majorHAnsi" w:hAnsiTheme="majorHAnsi"/>
                <w:szCs w:val="24"/>
                <w:lang w:val="en-US"/>
              </w:rPr>
              <w:t>andards_-_New_Attacks</w:t>
            </w:r>
          </w:p>
        </w:tc>
        <w:tc>
          <w:tcPr>
            <w:tcW w:w="3260" w:type="dxa"/>
          </w:tcPr>
          <w:p w:rsidR="00BA143D" w:rsidRPr="00BA143D" w:rsidRDefault="00BA143D" w:rsidP="00BA143D">
            <w:pPr>
              <w:pStyle w:val="berschrift1"/>
              <w:shd w:val="clear" w:color="auto" w:fill="FFFFFF"/>
              <w:spacing w:before="0" w:beforeAutospacing="0" w:after="0" w:afterAutospacing="0"/>
              <w:rPr>
                <w:rFonts w:asciiTheme="majorHAnsi" w:hAnsiTheme="majorHAnsi"/>
                <w:b w:val="0"/>
                <w:bCs w:val="0"/>
                <w:color w:val="111111"/>
                <w:sz w:val="24"/>
                <w:szCs w:val="24"/>
                <w:lang w:val="en-US"/>
              </w:rPr>
            </w:pPr>
            <w:r w:rsidRPr="00BA143D">
              <w:rPr>
                <w:rFonts w:asciiTheme="majorHAnsi" w:hAnsiTheme="majorHAnsi"/>
                <w:b w:val="0"/>
                <w:bCs w:val="0"/>
                <w:color w:val="111111"/>
                <w:sz w:val="24"/>
                <w:szCs w:val="24"/>
                <w:lang w:val="en-US"/>
              </w:rPr>
              <w:t>SOA and Web Services: New Technologies, New Standards - New Attacks</w:t>
            </w:r>
          </w:p>
          <w:p w:rsidR="00BA143D" w:rsidRPr="00BA143D" w:rsidRDefault="00BA143D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BA143D" w:rsidRPr="001703DC" w:rsidRDefault="00BA143D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BA143D" w:rsidRPr="00BA143D" w:rsidTr="001703DC">
        <w:tc>
          <w:tcPr>
            <w:tcW w:w="3397" w:type="dxa"/>
          </w:tcPr>
          <w:p w:rsidR="00BA143D" w:rsidRPr="001703DC" w:rsidRDefault="00BA143D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https://www.</w:t>
            </w:r>
            <w:r w:rsidRPr="001703DC">
              <w:rPr>
                <w:rFonts w:asciiTheme="majorHAnsi" w:hAnsiTheme="majorHAnsi"/>
                <w:szCs w:val="24"/>
                <w:lang w:val="en-US"/>
              </w:rPr>
              <w:t>youtube.com/watch?v=eHSNT8vWLfc</w:t>
            </w:r>
          </w:p>
        </w:tc>
        <w:tc>
          <w:tcPr>
            <w:tcW w:w="3260" w:type="dxa"/>
          </w:tcPr>
          <w:p w:rsidR="00BA143D" w:rsidRPr="00BA143D" w:rsidRDefault="00BA143D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Youtube</w:t>
            </w:r>
            <w:proofErr w:type="spellEnd"/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xxe</w:t>
            </w:r>
            <w:proofErr w:type="spellEnd"/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attack</w:t>
            </w:r>
          </w:p>
          <w:p w:rsidR="00BA143D" w:rsidRPr="00BA143D" w:rsidRDefault="00BA143D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BA143D" w:rsidRPr="001703DC" w:rsidRDefault="00BA143D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Xxe</w:t>
            </w:r>
            <w:proofErr w:type="spellEnd"/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attack</w:t>
            </w:r>
          </w:p>
        </w:tc>
      </w:tr>
      <w:tr w:rsidR="00BA143D" w:rsidRPr="00BA143D" w:rsidTr="001703DC">
        <w:tc>
          <w:tcPr>
            <w:tcW w:w="3397" w:type="dxa"/>
          </w:tcPr>
          <w:p w:rsidR="00BA143D" w:rsidRPr="001703DC" w:rsidRDefault="00BA143D" w:rsidP="00BA143D">
            <w:pPr>
              <w:rPr>
                <w:rFonts w:asciiTheme="majorHAnsi" w:hAnsiTheme="majorHAnsi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szCs w:val="24"/>
                <w:lang w:val="en-US"/>
              </w:rPr>
              <w:t>https://www.</w:t>
            </w:r>
            <w:r w:rsidRPr="001703DC">
              <w:rPr>
                <w:rFonts w:asciiTheme="majorHAnsi" w:hAnsiTheme="majorHAnsi"/>
                <w:szCs w:val="24"/>
                <w:lang w:val="en-US"/>
              </w:rPr>
              <w:t>youtube.com/watch?v=SoWJowaeUrE</w:t>
            </w:r>
          </w:p>
        </w:tc>
        <w:tc>
          <w:tcPr>
            <w:tcW w:w="3260" w:type="dxa"/>
          </w:tcPr>
          <w:p w:rsidR="00BA143D" w:rsidRPr="00BA143D" w:rsidRDefault="00BA143D" w:rsidP="00BA143D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>Youtube</w:t>
            </w:r>
            <w:proofErr w:type="spellEnd"/>
            <w:r w:rsidRPr="00BA143D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xml injection</w:t>
            </w:r>
          </w:p>
        </w:tc>
        <w:tc>
          <w:tcPr>
            <w:tcW w:w="2694" w:type="dxa"/>
          </w:tcPr>
          <w:p w:rsidR="00BA143D" w:rsidRPr="001703DC" w:rsidRDefault="00BA143D" w:rsidP="00BA143D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1703D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Xml injection</w:t>
            </w:r>
          </w:p>
        </w:tc>
      </w:tr>
    </w:tbl>
    <w:p w:rsidR="00597ABD" w:rsidRPr="00BA143D" w:rsidRDefault="001703DC" w:rsidP="00BA143D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</w:p>
    <w:sectPr w:rsidR="00597ABD" w:rsidRPr="00BA14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66"/>
    <w:rsid w:val="000F24B1"/>
    <w:rsid w:val="001703DC"/>
    <w:rsid w:val="0042217E"/>
    <w:rsid w:val="006B2366"/>
    <w:rsid w:val="00AD7307"/>
    <w:rsid w:val="00BA143D"/>
    <w:rsid w:val="00C6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BA85C-DDAF-4279-9A55-B71C25AB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F2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2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F24B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2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0F2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C4A63A0F</Template>
  <TotalTime>0</TotalTime>
  <Pages>2</Pages>
  <Words>584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3werlber</dc:creator>
  <cp:keywords/>
  <dc:description/>
  <cp:lastModifiedBy>3werlber</cp:lastModifiedBy>
  <cp:revision>1</cp:revision>
  <dcterms:created xsi:type="dcterms:W3CDTF">2016-12-01T10:29:00Z</dcterms:created>
  <dcterms:modified xsi:type="dcterms:W3CDTF">2016-12-01T11:20:00Z</dcterms:modified>
</cp:coreProperties>
</file>